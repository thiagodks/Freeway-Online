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de host principal"/>
      </w:tblPr>
      <w:tblGrid>
        <w:gridCol w:w="3784"/>
        <w:gridCol w:w="6759"/>
      </w:tblGrid>
      <w:tr w:rsidR="002C2CDD" w:rsidRPr="00FB0C48" w:rsidTr="00FF1CCD">
        <w:tc>
          <w:tcPr>
            <w:tcW w:w="3784" w:type="dxa"/>
            <w:tcMar>
              <w:top w:w="504" w:type="dxa"/>
              <w:right w:w="720" w:type="dxa"/>
            </w:tcMar>
          </w:tcPr>
          <w:p w:rsidR="00523479" w:rsidRPr="00FF1CCD" w:rsidRDefault="00FB0EC9" w:rsidP="00523479">
            <w:pPr>
              <w:pStyle w:val="Iniciais"/>
              <w:rPr>
                <w:color w:val="2E74B5" w:themeColor="accent5" w:themeShade="BF"/>
                <w:lang w:val="pt-BR"/>
              </w:rPr>
            </w:pPr>
            <w:r w:rsidRPr="00FF1CCD">
              <w:rPr>
                <w:noProof/>
                <w:color w:val="2E74B5" w:themeColor="accent5" w:themeShade="BF"/>
                <w:lang w:val="pt-BR" w:bidi="pt-BR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AE94760" wp14:editId="469ED1D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18415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tângulo vermelh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vermelho"/>
                              <wps:cNvSpPr/>
                              <wps:spPr>
                                <a:xfrm>
                                  <a:off x="0" y="0"/>
                                  <a:ext cx="1810507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solidFill>
                                  <a:schemeClr val="accent5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chemeClr val="accent5">
                                      <a:lumMod val="40000"/>
                                      <a:lumOff val="6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r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685473" id="Grupo 1" o:spid="_x0000_s1026" style="position:absolute;margin-left:.65pt;margin-top:-40.3pt;width:524.85pt;height:142.5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">
      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" fillcolor="#bdd6ee [13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" adj="626" fillcolor="#bdd6ee [1304]" strokecolor="#bdd6ee [1304]" strokeweight="1pt">
                        <v:stroke joinstyle="miter"/>
                      </v:shape>
      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</v:group>
                  </w:pict>
                </mc:Fallback>
              </mc:AlternateContent>
            </w:r>
            <w:r w:rsidR="00FF1CCD" w:rsidRPr="00FF1CCD">
              <w:rPr>
                <w:caps w:val="0"/>
                <w:color w:val="2E74B5" w:themeColor="accent5" w:themeShade="BF"/>
                <w:lang w:val="pt-BR"/>
              </w:rPr>
              <w:t>DoT</w:t>
            </w:r>
          </w:p>
          <w:p w:rsidR="00A50939" w:rsidRPr="00FB0C48" w:rsidRDefault="00FF1CCD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criação</w:t>
            </w:r>
          </w:p>
          <w:p w:rsidR="00741125" w:rsidRPr="00FB0C48" w:rsidRDefault="00FF1CCD" w:rsidP="00741125">
            <w:pPr>
              <w:rPr>
                <w:lang w:val="pt-BR"/>
              </w:rPr>
            </w:pPr>
            <w:r>
              <w:rPr>
                <w:lang w:val="pt-BR"/>
              </w:rPr>
              <w:t xml:space="preserve">Com a criação e o grande aumento da Internet das Coisas, a criação de um Banco de Dados para esta aplicação era inevitável. Uma grande quantidade de dados e uma alta variedade de dispositivos tornavam necessários a criação de uma aplicação diferente da convencional. </w:t>
            </w:r>
          </w:p>
        </w:tc>
        <w:tc>
          <w:tcPr>
            <w:tcW w:w="6758" w:type="dxa"/>
            <w:tcMar>
              <w:top w:w="504" w:type="dxa"/>
              <w:left w:w="0" w:type="dxa"/>
            </w:tcMar>
          </w:tcPr>
          <w:tbl>
            <w:tblPr>
              <w:tblStyle w:val="Tabelacomgrade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Layout de tabela do título"/>
            </w:tblPr>
            <w:tblGrid>
              <w:gridCol w:w="6759"/>
            </w:tblGrid>
            <w:tr w:rsidR="00C612DA" w:rsidRPr="00FB0C48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FB0C48" w:rsidRDefault="009D5189" w:rsidP="00C612DA">
                  <w:pPr>
                    <w:pStyle w:val="Ttulo1"/>
                    <w:outlineLvl w:val="0"/>
                    <w:rPr>
                      <w:lang w:val="pt-BR"/>
                    </w:rPr>
                  </w:pPr>
                  <w:sdt>
                    <w:sdtPr>
                      <w:rPr>
                        <w:lang w:val="pt-BR"/>
                      </w:rPr>
                      <w:alias w:val="Insira seu nome:"/>
                      <w:tag w:val="Insira seu nome:"/>
                      <w:id w:val="-296147368"/>
                      <w:placeholder>
                        <w:docPart w:val="479AA847D95847B6B9F769EF79F889FF"/>
                      </w:placeholder>
                      <w15:appearance w15:val="hidden"/>
                    </w:sdtPr>
                    <w:sdtEndPr/>
                    <w:sdtContent>
                      <w:r w:rsidR="00FF1CCD" w:rsidRPr="00FF1CCD">
                        <w:rPr>
                          <w:sz w:val="44"/>
                          <w:szCs w:val="24"/>
                          <w:lang w:val="pt-BR"/>
                        </w:rPr>
                        <w:t>Banco de dados das coisas</w:t>
                      </w:r>
                    </w:sdtContent>
                  </w:sdt>
                </w:p>
                <w:p w:rsidR="00906BEE" w:rsidRPr="00FF1CCD" w:rsidRDefault="00FF1CCD" w:rsidP="00906BEE">
                  <w:pPr>
                    <w:pStyle w:val="Ttulo2"/>
                    <w:outlineLvl w:val="1"/>
                    <w:rPr>
                      <w:i/>
                      <w:iCs/>
                      <w:lang w:val="pt-BR"/>
                    </w:rPr>
                  </w:pPr>
                  <w:r>
                    <w:rPr>
                      <w:lang w:val="pt-BR"/>
                    </w:rPr>
                    <w:t>“</w:t>
                  </w:r>
                  <w:r w:rsidR="003E0339">
                    <w:rPr>
                      <w:i/>
                      <w:iCs/>
                      <w:lang w:val="pt-BR"/>
                    </w:rPr>
                    <w:t>Data base of things</w:t>
                  </w:r>
                  <w:r>
                    <w:rPr>
                      <w:i/>
                      <w:iCs/>
                      <w:lang w:val="pt-BR"/>
                    </w:rPr>
                    <w:t>”</w:t>
                  </w:r>
                </w:p>
              </w:tc>
            </w:tr>
          </w:tbl>
          <w:p w:rsidR="002C2CDD" w:rsidRPr="00FB0C48" w:rsidRDefault="00FF1CCD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>o que é?</w:t>
            </w:r>
          </w:p>
          <w:p w:rsidR="002C2CDD" w:rsidRPr="00FB0C48" w:rsidRDefault="005073AA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 xml:space="preserve">Ideia principal </w:t>
            </w:r>
          </w:p>
          <w:p w:rsidR="002C2CDD" w:rsidRPr="005073AA" w:rsidRDefault="005073AA" w:rsidP="007569C1">
            <w:pPr>
              <w:rPr>
                <w:lang w:val="pt-BR"/>
              </w:rPr>
            </w:pPr>
            <w:r>
              <w:rPr>
                <w:lang w:val="pt-BR"/>
              </w:rPr>
              <w:t xml:space="preserve">A ideia principal de um </w:t>
            </w:r>
            <w:r w:rsidRPr="005073AA">
              <w:rPr>
                <w:i/>
                <w:iCs/>
                <w:lang w:val="pt-BR"/>
              </w:rPr>
              <w:t>“</w:t>
            </w:r>
            <w:proofErr w:type="spellStart"/>
            <w:r w:rsidRPr="005073AA">
              <w:rPr>
                <w:i/>
                <w:iCs/>
                <w:lang w:val="pt-BR"/>
              </w:rPr>
              <w:t>Database</w:t>
            </w:r>
            <w:proofErr w:type="spellEnd"/>
            <w:r w:rsidRPr="005073AA">
              <w:rPr>
                <w:i/>
                <w:iCs/>
                <w:lang w:val="pt-BR"/>
              </w:rPr>
              <w:t xml:space="preserve"> os </w:t>
            </w:r>
            <w:proofErr w:type="spellStart"/>
            <w:r w:rsidRPr="005073AA">
              <w:rPr>
                <w:i/>
                <w:iCs/>
                <w:lang w:val="pt-BR"/>
              </w:rPr>
              <w:t>Things</w:t>
            </w:r>
            <w:proofErr w:type="spellEnd"/>
            <w:r w:rsidRPr="005073AA">
              <w:rPr>
                <w:i/>
                <w:iCs/>
                <w:lang w:val="pt-BR"/>
              </w:rPr>
              <w:t>”</w:t>
            </w:r>
            <w:r>
              <w:rPr>
                <w:i/>
                <w:iCs/>
                <w:lang w:val="pt-BR"/>
              </w:rPr>
              <w:t xml:space="preserve"> </w:t>
            </w:r>
            <w:r>
              <w:rPr>
                <w:lang w:val="pt-BR"/>
              </w:rPr>
              <w:t xml:space="preserve">é conseguir armazenar e gerenciar as informações com a mesma velocidade que a Internet das Coisas leva para produzi-las. </w:t>
            </w:r>
          </w:p>
          <w:p w:rsidR="002C2CDD" w:rsidRPr="00FB0C48" w:rsidRDefault="003E0339" w:rsidP="007569C1">
            <w:pPr>
              <w:pStyle w:val="Ttulo4"/>
              <w:rPr>
                <w:lang w:val="pt-BR"/>
              </w:rPr>
            </w:pPr>
            <w:r>
              <w:rPr>
                <w:lang w:val="pt-BR"/>
              </w:rPr>
              <w:t>Caracteristicas gerais</w:t>
            </w:r>
          </w:p>
          <w:p w:rsidR="002C2CDD" w:rsidRDefault="003E0339" w:rsidP="003E0339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>Taxas de ingestão, indexação e armazenamento de dados continuamente altas.</w:t>
            </w:r>
          </w:p>
          <w:p w:rsidR="003E0339" w:rsidRDefault="003E0339" w:rsidP="003E0339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 xml:space="preserve">Grande escalabilidade e flexibilidade no sistema </w:t>
            </w:r>
          </w:p>
          <w:p w:rsidR="003E0339" w:rsidRPr="003E0339" w:rsidRDefault="003E0339" w:rsidP="003E0339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bookmarkStart w:id="0" w:name="_GoBack"/>
            <w:bookmarkEnd w:id="0"/>
            <w:r>
              <w:rPr>
                <w:lang w:val="pt-BR"/>
              </w:rPr>
              <w:t>Integração com ferramentas de analise para extrair valor dos dados gerados pela Internet das Coisas.</w:t>
            </w:r>
          </w:p>
          <w:p w:rsidR="002C2CDD" w:rsidRPr="00FB0C48" w:rsidRDefault="003E0339" w:rsidP="007569C1">
            <w:pPr>
              <w:pStyle w:val="Ttulo3"/>
              <w:rPr>
                <w:lang w:val="pt-BR"/>
              </w:rPr>
            </w:pPr>
            <w:r>
              <w:rPr>
                <w:lang w:val="pt-BR"/>
              </w:rPr>
              <w:t xml:space="preserve">análise estratégica de dados </w:t>
            </w:r>
          </w:p>
          <w:p w:rsidR="002C2CDD" w:rsidRDefault="003E0339" w:rsidP="007569C1">
            <w:pPr>
              <w:rPr>
                <w:lang w:val="pt-BR"/>
              </w:rPr>
            </w:pPr>
            <w:r>
              <w:rPr>
                <w:lang w:val="pt-BR"/>
              </w:rPr>
              <w:t>Apenas dados previamente armazenados eram analisados para apoiar a tomada de decisão de uma empresa, este cenário muda bastante com a chegada da Internet das Coisas. A partir daí, também será preciso avaliar grandes volumes de dados em tempo real.</w:t>
            </w:r>
            <w:r w:rsidR="00B22215">
              <w:rPr>
                <w:lang w:val="pt-BR"/>
              </w:rPr>
              <w:t xml:space="preserve"> </w:t>
            </w:r>
          </w:p>
          <w:p w:rsidR="00741125" w:rsidRPr="00FB0C48" w:rsidRDefault="00B22215" w:rsidP="00B22215">
            <w:pPr>
              <w:rPr>
                <w:lang w:val="pt-BR"/>
              </w:rPr>
            </w:pPr>
            <w:r>
              <w:rPr>
                <w:lang w:val="pt-BR"/>
              </w:rPr>
              <w:t xml:space="preserve">Com sensores e câmeras, os atuais carros podem gerar cerca de 25 gigabytes de dados por hora. E é estimado que este valor possa crescer a ponto de chegar a 250 gigabytes por hora. Então se torna inviável e muito custoso fazer analises em dados previamente armazenados. Assim, a internet das coisas e o DoT oferecem a possibilidade de gerar insights e assumir uma tomada de decisões a partir da análise de volumes de dados não estruturados. </w:t>
            </w:r>
          </w:p>
        </w:tc>
      </w:tr>
    </w:tbl>
    <w:p w:rsidR="00C62C50" w:rsidRPr="00FB0C48" w:rsidRDefault="00C62C50" w:rsidP="00B22215">
      <w:pPr>
        <w:rPr>
          <w:lang w:val="pt-BR"/>
        </w:rPr>
      </w:pPr>
    </w:p>
    <w:sectPr w:rsidR="00C62C50" w:rsidRPr="00FB0C48" w:rsidSect="00B56BC2">
      <w:headerReference w:type="default" r:id="rId11"/>
      <w:footerReference w:type="default" r:id="rId12"/>
      <w:footerReference w:type="first" r:id="rId13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5189" w:rsidRDefault="009D5189" w:rsidP="00713050">
      <w:pPr>
        <w:spacing w:line="240" w:lineRule="auto"/>
      </w:pPr>
      <w:r>
        <w:separator/>
      </w:r>
    </w:p>
  </w:endnote>
  <w:endnote w:type="continuationSeparator" w:id="0">
    <w:p w:rsidR="009D5189" w:rsidRDefault="009D5189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Tabela de layout do rodapé"/>
    </w:tblPr>
    <w:tblGrid>
      <w:gridCol w:w="2630"/>
      <w:gridCol w:w="2630"/>
      <w:gridCol w:w="2631"/>
      <w:gridCol w:w="2631"/>
    </w:tblGrid>
    <w:tr w:rsidR="00C2098A" w:rsidRPr="00FB0C48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A3DF1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46981CB5" wp14:editId="5492187B">
                    <wp:extent cx="329184" cy="329184"/>
                    <wp:effectExtent l="0" t="0" r="0" b="0"/>
                    <wp:docPr id="16" name="Grupo 102" title="Ícone de email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v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â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â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â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E5F0CFC" id="Grupo 102" o:spid="_x0000_s1026" alt="Título: Ícone de email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DfVwUKQAgAACg5AAAOAAAAAAAAAAAA&#10;AAAAAC4CAABkcnMvZTJvRG9jLnhtbFBLAQItABQABgAIAAAAIQBoRxvQ2AAAAAMBAAAPAAAAAAAA&#10;AAAAAAAAAJoKAABkcnMvZG93bnJldi54bWxQSwUGAAAAAAQABADzAAAAnwsAAAAA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4472c4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v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â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â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â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3C20087" wp14:editId="449AE65A">
                    <wp:extent cx="329184" cy="329184"/>
                    <wp:effectExtent l="0" t="0" r="13970" b="13970"/>
                    <wp:docPr id="8" name="Grupo 4" title="Ícone do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o redor do 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o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07C5CB4" id="Grupo 4" o:spid="_x0000_s1026" alt="Título: Ícone do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JjkVELUSAAArZQAADgAAAAAAAAAAAAAA&#10;AAAuAgAAZHJzL2Uyb0RvYy54bWxQSwECLQAUAAYACAAAACEAaEcb0NgAAAADAQAADwAAAAAAAAAA&#10;AAAAAAAPFQAAZHJzL2Rvd25yZXYueG1sUEsFBgAAAAAEAAQA8wAAABQWAAAAAA==&#10;">
                    <o:lock v:ext="edit" aspectratio="t"/>
                    <v:shape id="Círculo ao redor do símbolo do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4472c4 [3204]" strokecolor="#4472c4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o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0583E417" wp14:editId="2FD1EE38">
                    <wp:extent cx="329184" cy="329184"/>
                    <wp:effectExtent l="0" t="0" r="13970" b="13970"/>
                    <wp:docPr id="9" name="Grupo 10" title="Ícone de telef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o redor do símbolo do telef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ef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4A9AF46" id="Grupo 10" o:spid="_x0000_s1026" alt="Título: Ícone de telef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FYurh9IEQAAxF0AAA4AAAAAAAAAAAAAAAAALgIAAGRycy9lMm9Eb2MueG1sUEsB&#10;Ai0AFAAGAAgAAAAhAGhHG9DYAAAAAwEAAA8AAAAAAAAAAAAAAAAAohMAAGRycy9kb3ducmV2Lnht&#10;bFBLBQYAAAAABAAEAPMAAACnFAAAAAA=&#10;">
                    <o:lock v:ext="edit" aspectratio="t"/>
                    <v:shape id="Círculo ao redor do símbolo do telef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ef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Pr="00FB0C48" w:rsidRDefault="00C2098A" w:rsidP="00684488">
          <w:pPr>
            <w:pStyle w:val="Rodap"/>
            <w:rPr>
              <w:lang w:val="pt-BR"/>
            </w:rPr>
          </w:pPr>
          <w:r w:rsidRPr="00FB0C48">
            <w:rPr>
              <w:noProof/>
              <w:lang w:val="pt-BR" w:bidi="pt-BR"/>
            </w:rPr>
            <mc:AlternateContent>
              <mc:Choice Requires="wpg">
                <w:drawing>
                  <wp:inline distT="0" distB="0" distL="0" distR="0" wp14:anchorId="23ACA619" wp14:editId="316CD90F">
                    <wp:extent cx="329184" cy="329184"/>
                    <wp:effectExtent l="0" t="0" r="13970" b="13970"/>
                    <wp:docPr id="12" name="Grupo 16" title="Ícone do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o redor do símbolo do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o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582D08D" id="Grupo 16" o:spid="_x0000_s1026" alt="Título: Ícone do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">
                    <o:lock v:ext="edit" aspectratio="t"/>
                    <v:shape id="Círculo ao redor do símbolo do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o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:rsidRPr="00FB0C48" w:rsidTr="00826A10">
      <w:sdt>
        <w:sdtPr>
          <w:rPr>
            <w:lang w:val="pt-BR"/>
          </w:rPr>
          <w:id w:val="2059505472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Email</w:t>
              </w:r>
            </w:p>
          </w:tc>
        </w:sdtContent>
      </w:sdt>
      <w:sdt>
        <w:sdtPr>
          <w:rPr>
            <w:lang w:val="pt-BR"/>
          </w:rPr>
          <w:id w:val="-350426300"/>
          <w:placeholder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Identificador do Twitter</w:t>
              </w:r>
            </w:p>
          </w:tc>
        </w:sdtContent>
      </w:sdt>
      <w:sdt>
        <w:sdtPr>
          <w:rPr>
            <w:lang w:val="pt-BR"/>
          </w:rPr>
          <w:id w:val="-100111087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Telefone</w:t>
              </w:r>
            </w:p>
          </w:tc>
        </w:sdtContent>
      </w:sdt>
      <w:sdt>
        <w:sdtPr>
          <w:rPr>
            <w:lang w:val="pt-BR"/>
          </w:rPr>
          <w:id w:val="-1851867989"/>
          <w:placeholder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:rsidR="00826A10" w:rsidRPr="00FB0C48" w:rsidRDefault="00826A10" w:rsidP="00826A10">
              <w:pPr>
                <w:pStyle w:val="Rodap"/>
                <w:rPr>
                  <w:lang w:val="pt-BR"/>
                </w:rPr>
              </w:pPr>
              <w:r w:rsidRPr="00FB0C48">
                <w:rPr>
                  <w:lang w:val="pt-BR" w:bidi="pt-BR"/>
                </w:rPr>
                <w:t>URL do LinkedIn</w:t>
              </w:r>
            </w:p>
          </w:tc>
        </w:sdtContent>
      </w:sdt>
    </w:tr>
  </w:tbl>
  <w:sdt>
    <w:sdtPr>
      <w:rPr>
        <w:lang w:val="pt-BR"/>
      </w:r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Pr="00FB0C48" w:rsidRDefault="00217980" w:rsidP="00217980">
        <w:pPr>
          <w:pStyle w:val="Rodap"/>
          <w:rPr>
            <w:noProof/>
            <w:lang w:val="pt-BR"/>
          </w:rPr>
        </w:pPr>
        <w:r w:rsidRPr="00FB0C48">
          <w:rPr>
            <w:lang w:val="pt-BR" w:bidi="pt-BR"/>
          </w:rPr>
          <w:fldChar w:fldCharType="begin"/>
        </w:r>
        <w:r w:rsidRPr="00FB0C48">
          <w:rPr>
            <w:lang w:val="pt-BR" w:bidi="pt-BR"/>
          </w:rPr>
          <w:instrText xml:space="preserve"> PAGE   \* MERGEFORMAT </w:instrText>
        </w:r>
        <w:r w:rsidRPr="00FB0C48">
          <w:rPr>
            <w:lang w:val="pt-BR" w:bidi="pt-BR"/>
          </w:rPr>
          <w:fldChar w:fldCharType="separate"/>
        </w:r>
        <w:r w:rsidR="00826A10" w:rsidRPr="00FB0C48">
          <w:rPr>
            <w:noProof/>
            <w:lang w:val="pt-BR" w:bidi="pt-BR"/>
          </w:rPr>
          <w:t>2</w:t>
        </w:r>
        <w:r w:rsidRPr="00FB0C48"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1" w:rightFromText="141" w:vertAnchor="text" w:horzAnchor="page" w:tblpX="1" w:tblpY="1"/>
      <w:tblOverlap w:val="never"/>
      <w:tblW w:w="10000" w:type="pct"/>
      <w:tblLayout w:type="fixed"/>
      <w:tblLook w:val="04A0" w:firstRow="1" w:lastRow="0" w:firstColumn="1" w:lastColumn="0" w:noHBand="0" w:noVBand="1"/>
      <w:tblDescription w:val="Tabela de layout do rodapé para informações de contato"/>
    </w:tblPr>
    <w:tblGrid>
      <w:gridCol w:w="2632"/>
      <w:gridCol w:w="2630"/>
      <w:gridCol w:w="2630"/>
      <w:gridCol w:w="2630"/>
      <w:gridCol w:w="2630"/>
      <w:gridCol w:w="2630"/>
      <w:gridCol w:w="2631"/>
      <w:gridCol w:w="2631"/>
    </w:tblGrid>
    <w:tr w:rsidR="00491D36" w:rsidRPr="00FB0C48" w:rsidTr="00491D36">
      <w:trPr>
        <w:trHeight w:val="21"/>
      </w:trPr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D36" w:rsidRPr="00491D36" w:rsidRDefault="00491D36" w:rsidP="00491D36">
          <w:pPr>
            <w:pStyle w:val="Rodap"/>
            <w:jc w:val="left"/>
            <w:rPr>
              <w:u w:val="single"/>
              <w:lang w:val="pt-BR"/>
            </w:rPr>
          </w:pP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</w:tr>
    <w:tr w:rsidR="00491D36" w:rsidRPr="00FB0C48" w:rsidTr="00491D36"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491D36" w:rsidRDefault="00491D36" w:rsidP="00491D36">
          <w:pPr>
            <w:pStyle w:val="Rodap"/>
            <w:jc w:val="left"/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>Bruno palhares</w:t>
          </w:r>
        </w:p>
        <w:p w:rsidR="00491D36" w:rsidRDefault="00491D36" w:rsidP="00491D36">
          <w:pPr>
            <w:pStyle w:val="Rodap"/>
            <w:jc w:val="left"/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>christian fernandes</w:t>
          </w:r>
        </w:p>
        <w:p w:rsidR="00491D36" w:rsidRDefault="00491D36" w:rsidP="00491D36">
          <w:pPr>
            <w:pStyle w:val="Rodap"/>
            <w:jc w:val="left"/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>igor batista</w:t>
          </w:r>
        </w:p>
        <w:p w:rsidR="00491D36" w:rsidRDefault="00491D36" w:rsidP="00491D36">
          <w:pPr>
            <w:pStyle w:val="Rodap"/>
            <w:jc w:val="left"/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>thiago silva</w:t>
          </w:r>
        </w:p>
        <w:p w:rsidR="00491D36" w:rsidRPr="00FB0C48" w:rsidRDefault="00491D36" w:rsidP="00491D36">
          <w:pPr>
            <w:pStyle w:val="Rodap"/>
            <w:jc w:val="left"/>
            <w:rPr>
              <w:lang w:val="pt-BR"/>
            </w:rPr>
          </w:pPr>
          <w:r>
            <w:rPr>
              <w:lang w:val="pt-BR"/>
            </w:rPr>
            <w:t xml:space="preserve"> </w:t>
          </w:r>
          <w:r>
            <w:rPr>
              <w:lang w:val="pt-BR"/>
            </w:rPr>
            <w:t>tiago trotta</w:t>
          </w: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0" w:type="dxa"/>
          <w:tcMar>
            <w:top w:w="144" w:type="dxa"/>
            <w:left w:w="115" w:type="dxa"/>
            <w:right w:w="115" w:type="dxa"/>
          </w:tcMar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  <w:tc>
        <w:tcPr>
          <w:tcW w:w="2631" w:type="dxa"/>
          <w:tcMar>
            <w:top w:w="144" w:type="dxa"/>
            <w:left w:w="115" w:type="dxa"/>
            <w:right w:w="115" w:type="dxa"/>
          </w:tcMar>
        </w:tcPr>
        <w:p w:rsidR="00491D36" w:rsidRPr="00FB0C48" w:rsidRDefault="00491D36" w:rsidP="00491D36">
          <w:pPr>
            <w:pStyle w:val="Rodap"/>
            <w:rPr>
              <w:lang w:val="pt-BR"/>
            </w:rPr>
          </w:pPr>
        </w:p>
      </w:tc>
    </w:tr>
  </w:tbl>
  <w:p w:rsidR="00217980" w:rsidRPr="00FB0C48" w:rsidRDefault="00217980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5189" w:rsidRDefault="009D5189" w:rsidP="00713050">
      <w:pPr>
        <w:spacing w:line="240" w:lineRule="auto"/>
      </w:pPr>
      <w:r>
        <w:separator/>
      </w:r>
    </w:p>
  </w:footnote>
  <w:footnote w:type="continuationSeparator" w:id="0">
    <w:p w:rsidR="009D5189" w:rsidRDefault="009D5189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ela de layout de cabeçalho da página de continuação"/>
    </w:tblPr>
    <w:tblGrid>
      <w:gridCol w:w="3787"/>
      <w:gridCol w:w="6735"/>
    </w:tblGrid>
    <w:tr w:rsidR="001A5CA9" w:rsidRPr="00FB0C48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826A10" w:rsidRPr="00FB0C48" w:rsidRDefault="009D5189" w:rsidP="00826A10">
          <w:pPr>
            <w:pStyle w:val="Iniciais"/>
            <w:rPr>
              <w:lang w:val="pt-BR"/>
            </w:rPr>
          </w:pPr>
          <w:sdt>
            <w:sdtPr>
              <w:rPr>
                <w:lang w:val="pt-BR"/>
              </w:rPr>
              <w:alias w:val="Suas iniciais:"/>
              <w:tag w:val="Suas iniciais:"/>
              <w:id w:val="1185324316"/>
              <w:placeholder/>
              <w:temporary/>
              <w:showingPlcHdr/>
              <w15:appearance w15:val="hidden"/>
            </w:sdtPr>
            <w:sdtEndPr/>
            <w:sdtContent>
              <w:r w:rsidR="00FB0C48" w:rsidRPr="00FB0C48">
                <w:rPr>
                  <w:lang w:val="pt-BR" w:bidi="pt-BR"/>
                </w:rPr>
                <w:t>SN</w:t>
              </w:r>
            </w:sdtContent>
          </w:sdt>
        </w:p>
        <w:p w:rsidR="001A5CA9" w:rsidRPr="00FB0C48" w:rsidRDefault="001A5CA9" w:rsidP="001A5CA9">
          <w:pPr>
            <w:pStyle w:val="Iniciais"/>
            <w:rPr>
              <w:lang w:val="pt-BR"/>
            </w:rPr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elacomgrade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ela de layout de título"/>
          </w:tblPr>
          <w:tblGrid>
            <w:gridCol w:w="6735"/>
          </w:tblGrid>
          <w:tr w:rsidR="001A5CA9" w:rsidRPr="00FB0C48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FB0C48" w:rsidRDefault="009D5189" w:rsidP="001A5CA9">
                <w:pPr>
                  <w:pStyle w:val="Ttulo1"/>
                  <w:outlineLvl w:val="0"/>
                  <w:rPr>
                    <w:lang w:val="pt-BR"/>
                  </w:rPr>
                </w:pPr>
                <w:sdt>
                  <w:sdtPr>
                    <w:rPr>
                      <w:lang w:val="pt-BR"/>
                    </w:rPr>
                    <w:alias w:val="Insira seu nome:"/>
                    <w:tag w:val="Insira seu nome:"/>
                    <w:id w:val="185027472"/>
                    <w:placeholder>
                      <w:docPart w:val="05208A953C0B427D9DB7112A721B13B4"/>
                    </w:placeholder>
                    <w:showingPlcHdr/>
                    <w15:appearance w15:val="hidden"/>
                  </w:sdtPr>
                  <w:sdtEndPr/>
                  <w:sdtContent>
                    <w:r w:rsidR="00D97A41" w:rsidRPr="00FB0C48">
                      <w:rPr>
                        <w:lang w:val="pt-BR" w:bidi="pt-BR"/>
                      </w:rPr>
                      <w:t>Seu nome</w:t>
                    </w:r>
                  </w:sdtContent>
                </w:sdt>
              </w:p>
              <w:p w:rsidR="001A5CA9" w:rsidRPr="00FB0C48" w:rsidRDefault="001A5CA9" w:rsidP="001A5CA9">
                <w:pPr>
                  <w:pStyle w:val="Ttulo2"/>
                  <w:outlineLvl w:val="1"/>
                  <w:rPr>
                    <w:lang w:val="pt-BR"/>
                  </w:rPr>
                </w:pPr>
              </w:p>
            </w:tc>
          </w:tr>
        </w:tbl>
        <w:p w:rsidR="001A5CA9" w:rsidRPr="00FB0C48" w:rsidRDefault="001A5CA9" w:rsidP="001A5CA9">
          <w:pPr>
            <w:rPr>
              <w:lang w:val="pt-BR"/>
            </w:rPr>
          </w:pPr>
        </w:p>
      </w:tc>
    </w:tr>
  </w:tbl>
  <w:p w:rsidR="00217980" w:rsidRPr="00FB0C48" w:rsidRDefault="00FB0EC9" w:rsidP="001A5CA9">
    <w:pPr>
      <w:pStyle w:val="Cabealho"/>
      <w:rPr>
        <w:lang w:val="pt-BR"/>
      </w:rPr>
    </w:pPr>
    <w:r w:rsidRPr="00FB0C48">
      <w:rPr>
        <w:noProof/>
        <w:lang w:val="pt-BR" w:bidi="pt-B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357064F" wp14:editId="03DF5181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tângulo vermelh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r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vermelh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E47BC9E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">
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4472c4 [3204]" stroked="f" strokeweight="1pt"/>
              <v:oval id="Círculo br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vermelh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4472c4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B42621B"/>
    <w:multiLevelType w:val="hybridMultilevel"/>
    <w:tmpl w:val="B7FCE2CC"/>
    <w:lvl w:ilvl="0" w:tplc="59CEB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CD"/>
    <w:rsid w:val="00091382"/>
    <w:rsid w:val="000A07DA"/>
    <w:rsid w:val="000A2BFA"/>
    <w:rsid w:val="000B0619"/>
    <w:rsid w:val="000B61CA"/>
    <w:rsid w:val="000F7610"/>
    <w:rsid w:val="00114ED7"/>
    <w:rsid w:val="001300CA"/>
    <w:rsid w:val="00140B0E"/>
    <w:rsid w:val="001A5CA9"/>
    <w:rsid w:val="001B2AC1"/>
    <w:rsid w:val="001B403A"/>
    <w:rsid w:val="001F4583"/>
    <w:rsid w:val="00217980"/>
    <w:rsid w:val="002667A2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E0339"/>
    <w:rsid w:val="004077FB"/>
    <w:rsid w:val="004244FF"/>
    <w:rsid w:val="00424DD9"/>
    <w:rsid w:val="004305E4"/>
    <w:rsid w:val="0046104A"/>
    <w:rsid w:val="004717C5"/>
    <w:rsid w:val="00491D36"/>
    <w:rsid w:val="004A24CC"/>
    <w:rsid w:val="005073AA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D2696"/>
    <w:rsid w:val="007D2FD2"/>
    <w:rsid w:val="007D406E"/>
    <w:rsid w:val="007D6458"/>
    <w:rsid w:val="00811117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9D5189"/>
    <w:rsid w:val="009F7AD9"/>
    <w:rsid w:val="00A42540"/>
    <w:rsid w:val="00A50939"/>
    <w:rsid w:val="00A83413"/>
    <w:rsid w:val="00AA6A40"/>
    <w:rsid w:val="00AA75F6"/>
    <w:rsid w:val="00AD00FD"/>
    <w:rsid w:val="00AF0A8E"/>
    <w:rsid w:val="00B22215"/>
    <w:rsid w:val="00B27019"/>
    <w:rsid w:val="00B5664D"/>
    <w:rsid w:val="00B56BC2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215ED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B0C48"/>
    <w:rsid w:val="00FB0EC9"/>
    <w:rsid w:val="00FF1CC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58A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906BEE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elacomgrade">
    <w:name w:val="Table Grid"/>
    <w:basedOn w:val="Tabe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98"/>
    <w:qFormat/>
    <w:rsid w:val="00E22E87"/>
    <w:pPr>
      <w:spacing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oEspaoReservado">
    <w:name w:val="Placeholder Text"/>
    <w:basedOn w:val="Fontepargpadro"/>
    <w:uiPriority w:val="99"/>
    <w:semiHidden/>
    <w:rsid w:val="003D03E5"/>
    <w:rPr>
      <w:color w:val="595959" w:themeColor="text1" w:themeTint="A6"/>
    </w:rPr>
  </w:style>
  <w:style w:type="character" w:customStyle="1" w:styleId="Ttulo4Char">
    <w:name w:val="Título 4 Char"/>
    <w:basedOn w:val="Fontepargpadro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Cabealho">
    <w:name w:val="header"/>
    <w:basedOn w:val="Normal"/>
    <w:link w:val="CabealhoChar"/>
    <w:uiPriority w:val="99"/>
    <w:unhideWhenUsed/>
    <w:rsid w:val="0088504C"/>
    <w:pPr>
      <w:spacing w:line="240" w:lineRule="auto"/>
    </w:pPr>
  </w:style>
  <w:style w:type="paragraph" w:customStyle="1" w:styleId="Iniciais">
    <w:name w:val="Iniciai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CabealhoChar">
    <w:name w:val="Cabeçalho Char"/>
    <w:basedOn w:val="Fontepargpadro"/>
    <w:link w:val="Cabealho"/>
    <w:uiPriority w:val="99"/>
    <w:rsid w:val="0088504C"/>
  </w:style>
  <w:style w:type="paragraph" w:styleId="Rodap">
    <w:name w:val="footer"/>
    <w:basedOn w:val="Normal"/>
    <w:link w:val="Rodap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RodapChar">
    <w:name w:val="Rodapé Char"/>
    <w:basedOn w:val="Fontepargpadro"/>
    <w:link w:val="Rodap"/>
    <w:uiPriority w:val="99"/>
    <w:rsid w:val="0088504C"/>
    <w:rPr>
      <w:rFonts w:asciiTheme="majorHAnsi" w:hAnsiTheme="majorHAnsi"/>
      <w:caps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75F6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AA75F6"/>
  </w:style>
  <w:style w:type="paragraph" w:styleId="Textoembloco">
    <w:name w:val="Block Text"/>
    <w:basedOn w:val="Normal"/>
    <w:uiPriority w:val="99"/>
    <w:semiHidden/>
    <w:unhideWhenUsed/>
    <w:rsid w:val="003D03E5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A75F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A75F6"/>
  </w:style>
  <w:style w:type="paragraph" w:styleId="Corpodetexto2">
    <w:name w:val="Body Text 2"/>
    <w:basedOn w:val="Normal"/>
    <w:link w:val="Corpodetexto2Char"/>
    <w:uiPriority w:val="99"/>
    <w:semiHidden/>
    <w:unhideWhenUsed/>
    <w:rsid w:val="00AA75F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AA75F6"/>
  </w:style>
  <w:style w:type="paragraph" w:styleId="Corpodetexto3">
    <w:name w:val="Body Text 3"/>
    <w:basedOn w:val="Normal"/>
    <w:link w:val="Corpodetexto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AA75F6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AA75F6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AA75F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AA75F6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AA75F6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AA75F6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AA75F6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AA75F6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AA75F6"/>
  </w:style>
  <w:style w:type="table" w:styleId="GradeColorida">
    <w:name w:val="Colorful Grid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AA75F6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A75F6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A75F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A75F6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AA75F6"/>
  </w:style>
  <w:style w:type="character" w:customStyle="1" w:styleId="DataChar">
    <w:name w:val="Data Char"/>
    <w:basedOn w:val="Fontepargpadro"/>
    <w:link w:val="Data"/>
    <w:uiPriority w:val="99"/>
    <w:semiHidden/>
    <w:rsid w:val="00AA75F6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A75F6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AA75F6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AA75F6"/>
  </w:style>
  <w:style w:type="character" w:styleId="nfase">
    <w:name w:val="Emphasis"/>
    <w:basedOn w:val="Fontepargpadro"/>
    <w:uiPriority w:val="10"/>
    <w:semiHidden/>
    <w:unhideWhenUsed/>
    <w:rsid w:val="00AA75F6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A75F6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AA75F6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A75F6"/>
    <w:rPr>
      <w:szCs w:val="20"/>
    </w:rPr>
  </w:style>
  <w:style w:type="table" w:styleId="TabeladeGrade1Clara">
    <w:name w:val="Grid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AA75F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A75F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AA75F6"/>
  </w:style>
  <w:style w:type="paragraph" w:styleId="EndereoHTML">
    <w:name w:val="HTML Address"/>
    <w:basedOn w:val="Normal"/>
    <w:link w:val="EndereoHTML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AA75F6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75F6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AA75F6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3D03E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D03E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D03E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3D03E5"/>
    <w:rPr>
      <w:b/>
      <w:bCs/>
      <w:caps w:val="0"/>
      <w:smallCaps/>
      <w:color w:val="2F5496" w:themeColor="accent1" w:themeShade="BF"/>
      <w:spacing w:val="5"/>
    </w:rPr>
  </w:style>
  <w:style w:type="table" w:styleId="GradeClara">
    <w:name w:val="Light Grid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AA75F6"/>
    <w:pPr>
      <w:spacing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AA75F6"/>
    <w:pPr>
      <w:spacing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AA75F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AA75F6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AA75F6"/>
  </w:style>
  <w:style w:type="character" w:styleId="Nmerodepgina">
    <w:name w:val="page number"/>
    <w:basedOn w:val="Fontepargpadro"/>
    <w:uiPriority w:val="99"/>
    <w:semiHidden/>
    <w:unhideWhenUsed/>
    <w:rsid w:val="00AA75F6"/>
  </w:style>
  <w:style w:type="table" w:styleId="TabelaSimples1">
    <w:name w:val="Plain Table 1"/>
    <w:basedOn w:val="Tabe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AA75F6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AA75F6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AA75F6"/>
  </w:style>
  <w:style w:type="character" w:customStyle="1" w:styleId="SaudaoChar">
    <w:name w:val="Saudação Char"/>
    <w:basedOn w:val="Fontepargpadro"/>
    <w:link w:val="Saudao"/>
    <w:uiPriority w:val="99"/>
    <w:semiHidden/>
    <w:rsid w:val="00AA75F6"/>
  </w:style>
  <w:style w:type="paragraph" w:styleId="Assinatura">
    <w:name w:val="Signature"/>
    <w:basedOn w:val="Normal"/>
    <w:link w:val="Assinatura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AA75F6"/>
  </w:style>
  <w:style w:type="character" w:styleId="Forte">
    <w:name w:val="Strong"/>
    <w:basedOn w:val="Fontepargpadro"/>
    <w:uiPriority w:val="22"/>
    <w:semiHidden/>
    <w:unhideWhenUsed/>
    <w:qFormat/>
    <w:rsid w:val="00AA75F6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AA75F6"/>
  </w:style>
  <w:style w:type="table" w:styleId="Tabelaprofissional">
    <w:name w:val="Table Professional"/>
    <w:basedOn w:val="Tabe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2F5496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ors\AppData\Roaming\Microsoft\Templates\Curr&#237;culo%20elegante,%20elaborado%20pela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9AA847D95847B6B9F769EF79F889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8DB3C6-91B4-45A7-BF2A-84AB9C5D46C0}"/>
      </w:docPartPr>
      <w:docPartBody>
        <w:p w:rsidR="00000000" w:rsidRDefault="0093409A">
          <w:pPr>
            <w:pStyle w:val="479AA847D95847B6B9F769EF79F889FF"/>
          </w:pPr>
          <w:r w:rsidRPr="00FB0C48">
            <w:rPr>
              <w:lang w:bidi="pt-BR"/>
            </w:rPr>
            <w:t>Seu nome</w:t>
          </w:r>
        </w:p>
      </w:docPartBody>
    </w:docPart>
    <w:docPart>
      <w:docPartPr>
        <w:name w:val="05208A953C0B427D9DB7112A721B13B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7AA4B0-D9C7-4ACC-83FD-94687783B562}"/>
      </w:docPartPr>
      <w:docPartBody>
        <w:p w:rsidR="00000000" w:rsidRDefault="0093409A">
          <w:pPr>
            <w:pStyle w:val="05208A953C0B427D9DB7112A721B13B4"/>
          </w:pPr>
          <w:r w:rsidRPr="00FB0C48">
            <w:rPr>
              <w:lang w:bidi="pt-BR"/>
            </w:rPr>
            <w:t>Escola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09A"/>
    <w:rsid w:val="0093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FAE1E0BFC894A72B283A592F33C82F6">
    <w:name w:val="BFAE1E0BFC894A72B283A592F33C82F6"/>
  </w:style>
  <w:style w:type="paragraph" w:customStyle="1" w:styleId="7B9B0D222EB94DCA9C2A352C820BBA55">
    <w:name w:val="7B9B0D222EB94DCA9C2A352C820BBA55"/>
  </w:style>
  <w:style w:type="paragraph" w:customStyle="1" w:styleId="F425FE287D6B4AEE8A7EB376C8015FE0">
    <w:name w:val="F425FE287D6B4AEE8A7EB376C8015FE0"/>
  </w:style>
  <w:style w:type="paragraph" w:customStyle="1" w:styleId="09D7D01B83534E0F863B7F0871659135">
    <w:name w:val="09D7D01B83534E0F863B7F0871659135"/>
  </w:style>
  <w:style w:type="paragraph" w:customStyle="1" w:styleId="5319B3B37C0E4A2082ECB283D150F560">
    <w:name w:val="5319B3B37C0E4A2082ECB283D150F560"/>
  </w:style>
  <w:style w:type="paragraph" w:customStyle="1" w:styleId="479AA847D95847B6B9F769EF79F889FF">
    <w:name w:val="479AA847D95847B6B9F769EF79F889FF"/>
  </w:style>
  <w:style w:type="paragraph" w:customStyle="1" w:styleId="C2295F4DC7514B18AE997C18FEC57917">
    <w:name w:val="C2295F4DC7514B18AE997C18FEC57917"/>
  </w:style>
  <w:style w:type="paragraph" w:customStyle="1" w:styleId="4D08CCD8A78A43A49E3B860C69BDA71A">
    <w:name w:val="4D08CCD8A78A43A49E3B860C69BDA71A"/>
  </w:style>
  <w:style w:type="paragraph" w:customStyle="1" w:styleId="6591D6F6D995413FAB9CB63458D8AA67">
    <w:name w:val="6591D6F6D995413FAB9CB63458D8AA67"/>
  </w:style>
  <w:style w:type="paragraph" w:customStyle="1" w:styleId="D274CD8F31174CA784EB9488CD5A9224">
    <w:name w:val="D274CD8F31174CA784EB9488CD5A9224"/>
  </w:style>
  <w:style w:type="paragraph" w:customStyle="1" w:styleId="DA9E9175865D4EB8B0103BBB6B711848">
    <w:name w:val="DA9E9175865D4EB8B0103BBB6B711848"/>
  </w:style>
  <w:style w:type="paragraph" w:customStyle="1" w:styleId="01200377B5D84ACB8F1FAC2699935E7E">
    <w:name w:val="01200377B5D84ACB8F1FAC2699935E7E"/>
  </w:style>
  <w:style w:type="paragraph" w:customStyle="1" w:styleId="3EC218F8F4234F439B2F0677A49EBF7B">
    <w:name w:val="3EC218F8F4234F439B2F0677A49EBF7B"/>
  </w:style>
  <w:style w:type="paragraph" w:customStyle="1" w:styleId="77341CA123E94033960240DC4957BFDB">
    <w:name w:val="77341CA123E94033960240DC4957BFDB"/>
  </w:style>
  <w:style w:type="paragraph" w:customStyle="1" w:styleId="8A96C2963CD8424195518FB62BB5B271">
    <w:name w:val="8A96C2963CD8424195518FB62BB5B271"/>
  </w:style>
  <w:style w:type="paragraph" w:customStyle="1" w:styleId="03BA8DDBDF504032A5599D6D0DCF9509">
    <w:name w:val="03BA8DDBDF504032A5599D6D0DCF9509"/>
  </w:style>
  <w:style w:type="paragraph" w:customStyle="1" w:styleId="D1CF6B570A224E1D86AC078828B34F10">
    <w:name w:val="D1CF6B570A224E1D86AC078828B34F10"/>
  </w:style>
  <w:style w:type="paragraph" w:customStyle="1" w:styleId="1DB50A7AD73A42F2B6ECAAFC86444787">
    <w:name w:val="1DB50A7AD73A42F2B6ECAAFC86444787"/>
  </w:style>
  <w:style w:type="paragraph" w:customStyle="1" w:styleId="EAB4E41A1CAD408C87B8831876D7ECED">
    <w:name w:val="EAB4E41A1CAD408C87B8831876D7ECED"/>
  </w:style>
  <w:style w:type="paragraph" w:customStyle="1" w:styleId="82C23D2EEF4C48B2AB023D301DEED9BD">
    <w:name w:val="82C23D2EEF4C48B2AB023D301DEED9BD"/>
  </w:style>
  <w:style w:type="paragraph" w:customStyle="1" w:styleId="9251C16462384957B3DF078B3AE1FDB9">
    <w:name w:val="9251C16462384957B3DF078B3AE1FDB9"/>
  </w:style>
  <w:style w:type="paragraph" w:customStyle="1" w:styleId="AAA77FED3FB846089775CA8D84A75129">
    <w:name w:val="AAA77FED3FB846089775CA8D84A75129"/>
  </w:style>
  <w:style w:type="paragraph" w:customStyle="1" w:styleId="B092C645CBFB491DB5712FAA906020EE">
    <w:name w:val="B092C645CBFB491DB5712FAA906020EE"/>
  </w:style>
  <w:style w:type="paragraph" w:customStyle="1" w:styleId="1F1011B9E7D34FE8A954B931CA7FB9C5">
    <w:name w:val="1F1011B9E7D34FE8A954B931CA7FB9C5"/>
  </w:style>
  <w:style w:type="paragraph" w:customStyle="1" w:styleId="D63D36C045744A67AF627CBF7732A3AE">
    <w:name w:val="D63D36C045744A67AF627CBF7732A3AE"/>
  </w:style>
  <w:style w:type="paragraph" w:customStyle="1" w:styleId="74E4F301B4324375A541903C41C4F6C5">
    <w:name w:val="74E4F301B4324375A541903C41C4F6C5"/>
  </w:style>
  <w:style w:type="paragraph" w:customStyle="1" w:styleId="05208A953C0B427D9DB7112A721B13B4">
    <w:name w:val="05208A953C0B427D9DB7112A721B13B4"/>
  </w:style>
  <w:style w:type="paragraph" w:customStyle="1" w:styleId="77C76183CFAB48C68AEC2964B77F0836">
    <w:name w:val="77C76183CFAB48C68AEC2964B77F0836"/>
  </w:style>
  <w:style w:type="paragraph" w:customStyle="1" w:styleId="269A55229E194E59A3B4694E1C1ECC35">
    <w:name w:val="269A55229E194E59A3B4694E1C1ECC35"/>
  </w:style>
  <w:style w:type="paragraph" w:customStyle="1" w:styleId="1BF11F47D5874701A724186139E9AF74">
    <w:name w:val="1BF11F47D5874701A724186139E9A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CCFCFC-E834-4A56-A186-B693D95E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elegante, elaborado pela MOO</Template>
  <TotalTime>0</TotalTime>
  <Pages>1</Pages>
  <Words>233</Words>
  <Characters>1263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2019-11-26T18:41:00Z</dcterms:created>
  <dcterms:modified xsi:type="dcterms:W3CDTF">2019-11-26T19:30:00Z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